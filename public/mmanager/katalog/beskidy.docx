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7C6C" w:rsidP="00947C6C">
      <w:r>
        <w:rPr>
          <w:sz w:val="28"/>
          <w:szCs w:val="28"/>
          <w:lang w:val="en-US"/>
        </w:rPr>
        <w:t xml:space="preserve">       W tym roku planujemy rozegrać Międzynarodowy Turniej Beskidy 17-19 września . Jest to IX edycja corocznej imprezy pod patronatem Prezydenta Bielska Białej i Prezesa Polskiego Związku Piłki Siatkowej w której uczestniczą, bądź uczestniczyły drużyny z Austrii ,Czech, Słowacji, Rumunii, Niemiec, Rosji , Ukrainy. Z polski gościliśmy m.in. takie drużyny jak AZS Częstochowa, Mostostal Azoty Kędzierzyn Koźle S.A , KS Jastrzębski Węgiel, BKS Chemik Bydgoszcz, Trefl Gdańsk, Intel Poznań, KPS SKRA II Bełchatów S.A, Płomień Sosnowiec. Podczas turnieju  wybieramy  spośród startujących zespołów najlepszego blokującego, rozgrywającego, zagrywającego, przyjmującego, atakującego i MVP.W 2007 roku obchodziliśmy 100-lecie Bielsko -Bialskiego Towarzystwa Sportowego a turniej był ukoronowaniem obchodów. Dla kibiców siatkówki to prawdziwa gratka wstęp na wszystkie mecze jest wolny a podziwiać można naprawdę dobra grę zespołów. Impreza posiada swój prestiż, zgłasza się wiele znakomitych drużyn  a to świadczy o randze i gościnności miasta. Tegoroczny turniej rozegrany zostanie w hali BBOSiR-u przy ul. Bratków 16. Na dzień dzisiejszy mamy potwierdzenie udziału drużyn z POLSKI (BBTS i MCKS PKE ENERGETYK Jaworzno),z Czech(BENATKI),z Słowacji(SVIDVIK), z  Austrii (czekamy na potwierdzenie udziału Bundesligi) Międzynarodowy Turniej “Beskidy” to tradycja i święto siatkówki w Bielsku Białej.</w:t>
      </w:r>
    </w:p>
    <w:sectPr w:rsidR="00000000" w:rsidSect="00947C6C">
      <w:headerReference w:type="default" r:id="rId6"/>
      <w:footerReference w:type="default" r:id="rId7"/>
      <w:pgSz w:w="11899" w:h="16837"/>
      <w:pgMar w:top="1440" w:right="1797" w:bottom="1440" w:left="1797" w:header="720" w:footer="864" w:gutter="0"/>
      <w:pgNumType w:start="1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C6C" w:rsidRDefault="00947C6C" w:rsidP="00947C6C">
      <w:r>
        <w:separator/>
      </w:r>
    </w:p>
  </w:endnote>
  <w:endnote w:type="continuationSeparator" w:id="0">
    <w:p w:rsidR="00947C6C" w:rsidRDefault="00947C6C" w:rsidP="00947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C6C" w:rsidRDefault="00947C6C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C6C" w:rsidRDefault="00947C6C" w:rsidP="00947C6C">
      <w:r>
        <w:separator/>
      </w:r>
    </w:p>
  </w:footnote>
  <w:footnote w:type="continuationSeparator" w:id="0">
    <w:p w:rsidR="00947C6C" w:rsidRDefault="00947C6C" w:rsidP="00947C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C6C" w:rsidRDefault="00947C6C">
    <w:pPr>
      <w:tabs>
        <w:tab w:val="center" w:pos="4320"/>
        <w:tab w:val="right" w:pos="8640"/>
      </w:tabs>
      <w:rPr>
        <w:rFonts w:cstheme="minorBidi"/>
        <w:kern w:val="0"/>
        <w:sz w:val="28"/>
        <w:szCs w:val="28"/>
      </w:rPr>
    </w:pPr>
    <w:r>
      <w:rPr>
        <w:kern w:val="0"/>
        <w:sz w:val="24"/>
        <w:szCs w:val="24"/>
      </w:rPr>
      <w:t xml:space="preserve">   </w:t>
    </w:r>
    <w:r>
      <w:rPr>
        <w:rFonts w:cstheme="minorBidi"/>
        <w:kern w:val="0"/>
        <w:sz w:val="24"/>
        <w:szCs w:val="24"/>
      </w:rPr>
      <w:t>Informacja</w:t>
    </w:r>
    <w:r>
      <w:rPr>
        <w:kern w:val="0"/>
        <w:sz w:val="24"/>
        <w:szCs w:val="24"/>
      </w:rPr>
      <w:t xml:space="preserve"> </w:t>
    </w:r>
    <w:r>
      <w:rPr>
        <w:rFonts w:cstheme="minorBidi"/>
        <w:kern w:val="0"/>
        <w:sz w:val="24"/>
        <w:szCs w:val="24"/>
      </w:rPr>
      <w:t>na</w:t>
    </w:r>
    <w:r>
      <w:rPr>
        <w:kern w:val="0"/>
        <w:sz w:val="24"/>
        <w:szCs w:val="24"/>
      </w:rPr>
      <w:t xml:space="preserve"> </w:t>
    </w:r>
    <w:r>
      <w:rPr>
        <w:rFonts w:cstheme="minorBidi"/>
        <w:kern w:val="0"/>
        <w:sz w:val="24"/>
        <w:szCs w:val="24"/>
      </w:rPr>
      <w:t>temat</w:t>
    </w:r>
    <w:r>
      <w:rPr>
        <w:kern w:val="0"/>
        <w:sz w:val="24"/>
        <w:szCs w:val="24"/>
      </w:rPr>
      <w:t xml:space="preserve"> </w:t>
    </w:r>
    <w:r>
      <w:rPr>
        <w:rFonts w:cstheme="minorBidi"/>
        <w:kern w:val="0"/>
        <w:sz w:val="24"/>
        <w:szCs w:val="24"/>
      </w:rPr>
      <w:t>Mi</w:t>
    </w:r>
    <w:r>
      <w:rPr>
        <w:kern w:val="0"/>
        <w:sz w:val="24"/>
        <w:szCs w:val="24"/>
      </w:rPr>
      <w:t>ę</w:t>
    </w:r>
    <w:r>
      <w:rPr>
        <w:rFonts w:cstheme="minorBidi"/>
        <w:kern w:val="0"/>
        <w:sz w:val="24"/>
        <w:szCs w:val="24"/>
      </w:rPr>
      <w:t>dzynarodowego</w:t>
    </w:r>
    <w:r>
      <w:rPr>
        <w:kern w:val="0"/>
        <w:sz w:val="24"/>
        <w:szCs w:val="24"/>
      </w:rPr>
      <w:t xml:space="preserve"> </w:t>
    </w:r>
    <w:r>
      <w:rPr>
        <w:rFonts w:cstheme="minorBidi"/>
        <w:kern w:val="0"/>
        <w:sz w:val="24"/>
        <w:szCs w:val="24"/>
      </w:rPr>
      <w:t>Turnieju</w:t>
    </w:r>
    <w:r>
      <w:rPr>
        <w:kern w:val="0"/>
        <w:sz w:val="24"/>
        <w:szCs w:val="24"/>
      </w:rPr>
      <w:t xml:space="preserve"> </w:t>
    </w:r>
    <w:r>
      <w:rPr>
        <w:rFonts w:cstheme="minorBidi"/>
        <w:kern w:val="0"/>
        <w:sz w:val="24"/>
        <w:szCs w:val="24"/>
      </w:rPr>
      <w:t>“Beskidy”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947C6C"/>
    <w:rsid w:val="0094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